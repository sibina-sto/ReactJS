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73D" w14:textId="79A4C022" w:rsidR="0062720C" w:rsidRPr="00780F44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767A832F" w14:textId="045F4A6D" w:rsidR="006F7B02" w:rsidRPr="00780F44" w:rsidRDefault="0062720C" w:rsidP="0062720C"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React.js. Use a service like </w:t>
      </w:r>
      <w:proofErr w:type="spellStart"/>
      <w:r w:rsidRPr="00780F44">
        <w:t>Kinvey</w:t>
      </w:r>
      <w:proofErr w:type="spellEnd"/>
      <w:r w:rsidRPr="00780F44">
        <w:t xml:space="preserve">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Symfony).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  <w:r w:rsidR="006F7B02" w:rsidRPr="00780F44">
        <w:t xml:space="preserve"> </w:t>
      </w:r>
    </w:p>
    <w:p w14:paraId="27F53F27" w14:textId="4B3A9D67" w:rsidR="0062720C" w:rsidRPr="00780F44" w:rsidRDefault="0062720C" w:rsidP="00FD1194">
      <w:pPr>
        <w:pStyle w:val="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75BF5CD" w14:textId="3EBC98BC" w:rsidR="0062720C" w:rsidRPr="00780F44" w:rsidRDefault="0062720C" w:rsidP="00FD1194">
      <w:pPr>
        <w:pStyle w:val="2"/>
      </w:pPr>
      <w:r w:rsidRPr="00780F44">
        <w:t>General Requirements</w:t>
      </w:r>
    </w:p>
    <w:p w14:paraId="7DF1AF68" w14:textId="49D4BF7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1F0F128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Pr="00780F44">
        <w:t xml:space="preserve"> (pages like about, contacts, etc. do not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users</w:t>
      </w:r>
      <w:r w:rsidRPr="00780F44">
        <w:t xml:space="preserve"> – create </w:t>
      </w:r>
      <w:r w:rsidRPr="00780F44">
        <w:rPr>
          <w:b/>
          <w:bCs/>
        </w:rPr>
        <w:t>records</w:t>
      </w:r>
      <w:r w:rsidRPr="00780F44">
        <w:t xml:space="preserve"> and </w:t>
      </w:r>
      <w:r w:rsidRPr="00780F44">
        <w:rPr>
          <w:b/>
          <w:bCs/>
        </w:rPr>
        <w:t>request</w:t>
      </w:r>
      <w:r w:rsidRPr="00780F44">
        <w:t xml:space="preserve"> to the REST API,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React.js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5AB4A846" w14:textId="626EDED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authentication</w:t>
      </w:r>
    </w:p>
    <w:p w14:paraId="5FA8682F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client-side routing</w:t>
      </w:r>
    </w:p>
    <w:p w14:paraId="5AB1BC59" w14:textId="5BEB267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Demonstrate use of programming concepts, </w:t>
      </w:r>
      <w:r w:rsidRPr="00780F44">
        <w:rPr>
          <w:b/>
          <w:bCs/>
        </w:rPr>
        <w:t>specific to the React library</w:t>
      </w:r>
      <w:r w:rsidRPr="00780F44">
        <w:t>: stateless and state full components, bound forms, synthetic events</w:t>
      </w:r>
      <w:r w:rsidR="00C67AE1" w:rsidRPr="00780F44">
        <w:t xml:space="preserve">, </w:t>
      </w:r>
      <w:r w:rsidR="00D735FF" w:rsidRPr="00780F44">
        <w:t>Component Stylin</w:t>
      </w:r>
      <w:r w:rsidR="00780F44">
        <w:t>g, etc.</w:t>
      </w:r>
    </w:p>
    <w:p w14:paraId="0E480584" w14:textId="7FC8FCAC" w:rsidR="000C49DA" w:rsidRPr="00780F44" w:rsidRDefault="000C49DA" w:rsidP="000C49DA">
      <w:pPr>
        <w:numPr>
          <w:ilvl w:val="0"/>
          <w:numId w:val="33"/>
        </w:numPr>
        <w:contextualSpacing/>
      </w:pPr>
      <w:r w:rsidRPr="00780F44">
        <w:t xml:space="preserve">Use a </w:t>
      </w:r>
      <w:r w:rsidRPr="00780F44">
        <w:rPr>
          <w:b/>
          <w:bCs/>
        </w:rPr>
        <w:t>source control system</w:t>
      </w:r>
      <w:r w:rsidRPr="00780F44">
        <w:t>, like GitHub</w:t>
      </w:r>
    </w:p>
    <w:p w14:paraId="5C92475F" w14:textId="3B42EC3F" w:rsidR="00C67AE1" w:rsidRPr="00780F44" w:rsidRDefault="00C67AE1" w:rsidP="000C49DA">
      <w:pPr>
        <w:numPr>
          <w:ilvl w:val="0"/>
          <w:numId w:val="33"/>
        </w:numPr>
        <w:contextualSpacing/>
        <w:rPr>
          <w:b/>
          <w:bCs/>
        </w:rPr>
      </w:pPr>
      <w:r w:rsidRPr="00780F44">
        <w:rPr>
          <w:b/>
          <w:bCs/>
        </w:rPr>
        <w:t>It is required to have committed in GitHub for at least 3 days</w:t>
      </w:r>
    </w:p>
    <w:bookmarkEnd w:id="0"/>
    <w:p w14:paraId="093D4815" w14:textId="1EF54BA3" w:rsidR="0062720C" w:rsidRPr="00780F44" w:rsidRDefault="0062720C" w:rsidP="00FD1194">
      <w:pPr>
        <w:pStyle w:val="2"/>
      </w:pPr>
      <w:r w:rsidRPr="00780F44">
        <w:lastRenderedPageBreak/>
        <w:t>Other requirements</w:t>
      </w:r>
    </w:p>
    <w:p w14:paraId="0F02F605" w14:textId="3D66FB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F0B05A8" w14:textId="77777777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The application should be divided into </w:t>
      </w:r>
      <w:r w:rsidRPr="00780F44">
        <w:rPr>
          <w:b/>
          <w:bCs/>
        </w:rPr>
        <w:t>components</w:t>
      </w:r>
      <w:r w:rsidRPr="00780F44">
        <w:t xml:space="preserve"> with </w:t>
      </w:r>
      <w:r w:rsidRPr="00780F44">
        <w:rPr>
          <w:b/>
          <w:bCs/>
        </w:rPr>
        <w:t>separate CSS files</w:t>
      </w:r>
      <w:r w:rsidRPr="00780F44">
        <w:t>.</w:t>
      </w:r>
    </w:p>
    <w:p w14:paraId="32C5884F" w14:textId="4EC4BE69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on the project and project architecture (as .md file)</w:t>
      </w:r>
    </w:p>
    <w:p w14:paraId="6CC9AC64" w14:textId="659C642C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>Demonstrate use of programming concepts - React Hooks, Context API</w:t>
      </w:r>
    </w:p>
    <w:p w14:paraId="74A07D6C" w14:textId="54FB9A78" w:rsidR="0062720C" w:rsidRPr="00780F44" w:rsidRDefault="0062720C" w:rsidP="00FD1194">
      <w:pPr>
        <w:pStyle w:val="2"/>
      </w:pPr>
      <w:r w:rsidRPr="00780F44">
        <w:t>Public Project Defense</w:t>
      </w:r>
    </w:p>
    <w:p w14:paraId="4BF884A8" w14:textId="22E537B8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51E313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1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1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70539740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E71F6B" w:rsidRPr="00780F44">
        <w:t>I</w:t>
      </w:r>
      <w:r w:rsidRPr="00780F44">
        <w:t xml:space="preserve">n the </w:t>
      </w:r>
      <w:bookmarkStart w:id="2" w:name="_Hlk86053553"/>
      <w:r w:rsidR="00E7160A" w:rsidRPr="00780F44">
        <w:rPr>
          <w:b/>
          <w:bCs/>
        </w:rPr>
        <w:t>20</w:t>
      </w:r>
      <w:r w:rsidRPr="00780F44">
        <w:rPr>
          <w:b/>
          <w:bCs/>
          <w:vertAlign w:val="superscript"/>
        </w:rPr>
        <w:t>th</w:t>
      </w:r>
      <w:bookmarkEnd w:id="2"/>
      <w:r w:rsidRPr="00780F44">
        <w:t xml:space="preserve"> minute</w:t>
      </w:r>
      <w:r w:rsidR="00A0141C" w:rsidRPr="00780F44">
        <w:t>,</w:t>
      </w:r>
      <w:r w:rsidRPr="00780F44">
        <w:t xml:space="preserve"> you </w:t>
      </w:r>
      <w:r w:rsidRPr="00780F44">
        <w:rPr>
          <w:b/>
        </w:rPr>
        <w:t>will be interrupted</w:t>
      </w:r>
      <w:r w:rsidRPr="00780F44">
        <w:t xml:space="preserve">! It is </w:t>
      </w:r>
      <w:r w:rsidR="00A0141C" w:rsidRPr="00780F44">
        <w:t xml:space="preserve">a </w:t>
      </w:r>
      <w:r w:rsidRPr="00780F44">
        <w:t xml:space="preserve">good idea to leave </w:t>
      </w:r>
      <w:r w:rsidRPr="00780F44">
        <w:rPr>
          <w:b/>
        </w:rPr>
        <w:t xml:space="preserve">the last </w:t>
      </w:r>
      <w:r w:rsidR="009D0C05" w:rsidRPr="00780F44">
        <w:rPr>
          <w:b/>
        </w:rPr>
        <w:t>5</w:t>
      </w:r>
      <w:r w:rsidRPr="00780F44">
        <w:rPr>
          <w:b/>
        </w:rPr>
        <w:t xml:space="preserve"> minutes for questions</w:t>
      </w:r>
      <w:r w:rsidR="003E7AFE" w:rsidRPr="00780F44">
        <w:rPr>
          <w:b/>
        </w:rPr>
        <w:t>.</w:t>
      </w:r>
    </w:p>
    <w:p w14:paraId="2BBF2CC3" w14:textId="1CC0906C" w:rsidR="0062720C" w:rsidRPr="00780F44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60250550" w14:textId="7E6307F0" w:rsidR="0062720C" w:rsidRPr="00780F44" w:rsidRDefault="0062720C" w:rsidP="00FD1194">
      <w:pPr>
        <w:pStyle w:val="2"/>
      </w:pPr>
      <w:r w:rsidRPr="00780F44"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3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0EACB405" w14:textId="71F9965A" w:rsidR="00C67AE1" w:rsidRPr="00780F44" w:rsidRDefault="00C67AE1" w:rsidP="00C67AE1">
      <w:pPr>
        <w:numPr>
          <w:ilvl w:val="0"/>
          <w:numId w:val="35"/>
        </w:numPr>
        <w:contextualSpacing/>
      </w:pPr>
      <w:r w:rsidRPr="00780F44">
        <w:t>Good UI and UX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6389DAAB" w14:textId="12965DCC" w:rsidR="00C67AE1" w:rsidRPr="00780F44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(Heroku, Firebase)</w:t>
      </w:r>
    </w:p>
    <w:p w14:paraId="71CBA2B5" w14:textId="30E8CB95"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3"/>
    <w:p w14:paraId="3ADAA44B" w14:textId="4927C547" w:rsidR="0062720C" w:rsidRPr="00780F44" w:rsidRDefault="0062720C" w:rsidP="00FD1194">
      <w:pPr>
        <w:pStyle w:val="2"/>
      </w:pPr>
      <w:r w:rsidRPr="00780F44">
        <w:t>Assessment Criteria</w:t>
      </w:r>
    </w:p>
    <w:p w14:paraId="7F787DF9" w14:textId="30D9928E" w:rsidR="00C67AE1" w:rsidRDefault="00C67AE1" w:rsidP="00C67AE1">
      <w:pPr>
        <w:pStyle w:val="3"/>
      </w:pPr>
      <w:r w:rsidRPr="00780F44">
        <w:t>General Requirements – 50 %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4A73A71F" w:rsidR="00C67AE1" w:rsidRPr="00780F44" w:rsidRDefault="00C67AE1" w:rsidP="00C67AE1">
      <w:pPr>
        <w:pStyle w:val="3"/>
      </w:pPr>
      <w:r w:rsidRPr="00780F44">
        <w:t xml:space="preserve">Other Requirements – 20 % </w:t>
      </w:r>
    </w:p>
    <w:p w14:paraId="0094F837" w14:textId="3195C867" w:rsidR="0062720C" w:rsidRPr="00780F44" w:rsidRDefault="0062720C" w:rsidP="00382225">
      <w:pPr>
        <w:pStyle w:val="3"/>
      </w:pPr>
      <w:r w:rsidRPr="00780F44">
        <w:t xml:space="preserve">Functionality Presentation – </w:t>
      </w:r>
      <w:r w:rsidR="00382225" w:rsidRPr="00780F44">
        <w:t>1</w:t>
      </w:r>
      <w:r w:rsidRPr="00780F44">
        <w:t>0 %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3"/>
      </w:pPr>
      <w:r w:rsidRPr="00780F44">
        <w:lastRenderedPageBreak/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652EA1B8" w14:textId="7A0591AF" w:rsidR="0062720C" w:rsidRPr="00780F44" w:rsidRDefault="0062720C" w:rsidP="00FD1194">
      <w:pPr>
        <w:pStyle w:val="2"/>
      </w:pPr>
      <w:r w:rsidRPr="00780F44">
        <w:t>Submission Deadline</w:t>
      </w:r>
    </w:p>
    <w:p w14:paraId="48FF094D" w14:textId="0B5B8858" w:rsidR="0062720C" w:rsidRPr="00780F44" w:rsidRDefault="0062720C" w:rsidP="0062720C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</w:t>
      </w:r>
      <w:r w:rsidR="0090559C" w:rsidRPr="00780F44">
        <w:t xml:space="preserve"> project</w:t>
      </w:r>
      <w:r w:rsidRPr="00780F44">
        <w:t xml:space="preserve"> </w:t>
      </w:r>
      <w:r w:rsidR="00014679" w:rsidRPr="00780F44">
        <w:t>before</w:t>
      </w:r>
      <w:r w:rsidRPr="00780F44">
        <w:t xml:space="preserve"> 23:59 on </w:t>
      </w:r>
      <w:r w:rsidR="009F615C">
        <w:rPr>
          <w:b/>
          <w:bCs/>
        </w:rPr>
        <w:t>7 Aug</w:t>
      </w:r>
      <w:r w:rsidR="00E539FB" w:rsidRPr="00780F44">
        <w:rPr>
          <w:b/>
        </w:rPr>
        <w:t xml:space="preserve"> </w:t>
      </w:r>
      <w:r w:rsidR="00E539FB" w:rsidRPr="00780F44">
        <w:rPr>
          <w:bCs/>
        </w:rPr>
        <w:t xml:space="preserve">using a survey that will show up </w:t>
      </w:r>
      <w:r w:rsidR="006F4C45">
        <w:rPr>
          <w:bCs/>
        </w:rPr>
        <w:t>on</w:t>
      </w:r>
      <w:r w:rsidR="00E539FB" w:rsidRPr="00780F44">
        <w:rPr>
          <w:bCs/>
        </w:rPr>
        <w:t xml:space="preserve"> </w:t>
      </w:r>
      <w:r w:rsidR="009F615C">
        <w:rPr>
          <w:b/>
          <w:lang w:val="bg-BG"/>
        </w:rPr>
        <w:t>1</w:t>
      </w:r>
      <w:r w:rsidR="007B698A" w:rsidRPr="00780F44">
        <w:rPr>
          <w:b/>
        </w:rPr>
        <w:t xml:space="preserve"> </w:t>
      </w:r>
      <w:r w:rsidR="009F615C">
        <w:rPr>
          <w:b/>
        </w:rPr>
        <w:t>Aug</w:t>
      </w:r>
      <w:r w:rsidR="00AE0ED4" w:rsidRPr="00780F44">
        <w:t xml:space="preserve">. </w:t>
      </w:r>
      <w:r w:rsidRPr="00780F44">
        <w:t xml:space="preserve">A presentation schedule will be available on </w:t>
      </w:r>
      <w:r w:rsidR="009F615C">
        <w:rPr>
          <w:b/>
        </w:rPr>
        <w:t>10 Aug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 w:rsidR="004A366A">
        <w:t xml:space="preserve"> </w:t>
      </w:r>
      <w:r w:rsidR="001D2EEC">
        <w:t>Keep</w:t>
      </w:r>
      <w:r w:rsidR="004A366A">
        <w:t xml:space="preserve"> in mind that after submitting your project you </w:t>
      </w:r>
      <w:r w:rsidR="004A366A" w:rsidRPr="004A366A">
        <w:rPr>
          <w:b/>
          <w:bCs/>
        </w:rPr>
        <w:t>are allowed</w:t>
      </w:r>
      <w:r w:rsidR="004A366A">
        <w:t xml:space="preserve"> to work on </w:t>
      </w:r>
      <w:r w:rsidR="00FF10FC">
        <w:t>it</w:t>
      </w:r>
      <w:r w:rsidR="004A366A">
        <w:t xml:space="preserve"> </w:t>
      </w:r>
      <w:r w:rsidR="001C3880">
        <w:t>until</w:t>
      </w:r>
      <w:r w:rsidR="004A366A">
        <w:t xml:space="preserve"> the date of the </w:t>
      </w:r>
      <w:r w:rsidR="004A366A" w:rsidRPr="004A366A">
        <w:rPr>
          <w:b/>
          <w:bCs/>
        </w:rPr>
        <w:t>project defense</w:t>
      </w:r>
      <w:r w:rsidR="004A366A">
        <w:t>.</w:t>
      </w:r>
      <w:r w:rsidRPr="00780F44">
        <w:t xml:space="preserve"> </w:t>
      </w:r>
      <w:r w:rsidRPr="00780F44">
        <w:rPr>
          <w:b/>
          <w:bCs/>
        </w:rPr>
        <w:t xml:space="preserve">Non-submitted </w:t>
      </w:r>
      <w:r w:rsidRPr="001D2EEC">
        <w:t>projects</w:t>
      </w:r>
      <w:r w:rsidRPr="00780F44">
        <w:rPr>
          <w:b/>
          <w:bCs/>
        </w:rPr>
        <w:t xml:space="preserve"> </w:t>
      </w:r>
      <w:r w:rsidRPr="001D2EEC">
        <w:t>will</w:t>
      </w:r>
      <w:r w:rsidRPr="00780F44">
        <w:rPr>
          <w:b/>
          <w:bCs/>
        </w:rPr>
        <w:t xml:space="preserve"> </w:t>
      </w:r>
      <w:r w:rsidR="00E539FB" w:rsidRPr="00780F44">
        <w:rPr>
          <w:b/>
          <w:bCs/>
        </w:rPr>
        <w:t>NOT</w:t>
      </w:r>
      <w:r w:rsidRPr="00780F44">
        <w:rPr>
          <w:b/>
          <w:bCs/>
        </w:rPr>
        <w:t xml:space="preserve"> </w:t>
      </w:r>
      <w:r w:rsidRPr="001D2EEC">
        <w:t>be</w:t>
      </w:r>
      <w:r w:rsidRPr="00780F44">
        <w:rPr>
          <w:b/>
          <w:bCs/>
        </w:rPr>
        <w:t xml:space="preserve"> </w:t>
      </w:r>
      <w:r w:rsidRPr="001D2EEC">
        <w:t>evaluated</w:t>
      </w:r>
      <w:r w:rsidRPr="00780F44">
        <w:rPr>
          <w:b/>
          <w:bCs/>
        </w:rPr>
        <w:t>.</w:t>
      </w:r>
    </w:p>
    <w:p w14:paraId="60DB2B96" w14:textId="788729DC" w:rsidR="00FD1194" w:rsidRPr="00780F44" w:rsidRDefault="00FD1194" w:rsidP="00FD1194">
      <w:pPr>
        <w:pStyle w:val="2"/>
      </w:pPr>
      <w:r w:rsidRPr="00780F44">
        <w:t>Restrictions</w:t>
      </w:r>
    </w:p>
    <w:p w14:paraId="451CC3D0" w14:textId="3D643E7D" w:rsidR="00FD1194" w:rsidRPr="00780F44" w:rsidRDefault="00FD1194" w:rsidP="00FD1194">
      <w:bookmarkStart w:id="4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</w:t>
      </w:r>
      <w:r w:rsidR="00A0141C" w:rsidRPr="00780F44">
        <w:t>,</w:t>
      </w:r>
      <w:r w:rsidRPr="00780F44">
        <w:t xml:space="preserve">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</w:t>
      </w:r>
      <w:r w:rsidR="00E31B59" w:rsidRPr="00780F44">
        <w:t xml:space="preserve"> You are </w:t>
      </w:r>
      <w:r w:rsidR="00E31B59" w:rsidRPr="00780F44">
        <w:rPr>
          <w:b/>
          <w:bCs/>
        </w:rPr>
        <w:t>NOT</w:t>
      </w:r>
      <w:r w:rsidR="00E31B59" w:rsidRPr="00780F44">
        <w:t xml:space="preserve"> allowed to use </w:t>
      </w:r>
      <w:r w:rsidR="00E31B59" w:rsidRPr="00780F44">
        <w:rPr>
          <w:b/>
          <w:bCs/>
        </w:rPr>
        <w:t>HTML &amp; CSS</w:t>
      </w:r>
      <w:r w:rsidR="00E31B59" w:rsidRPr="00780F44">
        <w:t xml:space="preserve"> structures from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Back-End</w:t>
      </w:r>
      <w:r w:rsidR="00E31B59" w:rsidRPr="00780F44">
        <w:t xml:space="preserve"> and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Applications</w:t>
      </w:r>
      <w:r w:rsidR="00E31B59" w:rsidRPr="00780F44">
        <w:t xml:space="preserve"> Courses.</w:t>
      </w:r>
    </w:p>
    <w:bookmarkEnd w:id="4"/>
    <w:p w14:paraId="2E16CC71" w14:textId="77777777" w:rsidR="009D0C05" w:rsidRPr="00780F44" w:rsidRDefault="009D0C05" w:rsidP="009D0C05">
      <w:pPr>
        <w:pStyle w:val="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780F44">
        <w:rPr>
          <w:b/>
          <w:bCs/>
        </w:rPr>
        <w:t xml:space="preserve">best </w:t>
      </w:r>
      <w:r w:rsidR="006F4C45" w:rsidRPr="00780F44">
        <w:rPr>
          <w:b/>
          <w:bCs/>
        </w:rPr>
        <w:t xml:space="preserve">three </w:t>
      </w:r>
      <w:r w:rsidRPr="00780F4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ac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ac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ac"/>
        <w:numPr>
          <w:ilvl w:val="0"/>
          <w:numId w:val="38"/>
        </w:numPr>
      </w:pPr>
      <w:r w:rsidRPr="00780F44">
        <w:t>Third place – 30% discount voucher</w:t>
      </w:r>
    </w:p>
    <w:p w14:paraId="5EB5BB7A" w14:textId="13D69F36" w:rsidR="009D0C05" w:rsidRPr="00780F44" w:rsidRDefault="009D0C05" w:rsidP="009D0C05">
      <w:r w:rsidRPr="00780F44"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 The voucher could be used for </w:t>
      </w:r>
      <w:r w:rsidRPr="00780F44">
        <w:rPr>
          <w:b/>
          <w:bCs/>
        </w:rPr>
        <w:t xml:space="preserve">one course or one module in the open or the professional program at </w:t>
      </w:r>
      <w:proofErr w:type="spellStart"/>
      <w:r w:rsidRPr="00780F44">
        <w:rPr>
          <w:b/>
          <w:bCs/>
        </w:rPr>
        <w:t>SoftUni</w:t>
      </w:r>
      <w:proofErr w:type="spellEnd"/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14B7C" w14:textId="77777777" w:rsidR="00B11205" w:rsidRDefault="00B11205" w:rsidP="008068A2">
      <w:pPr>
        <w:spacing w:after="0" w:line="240" w:lineRule="auto"/>
      </w:pPr>
      <w:r>
        <w:separator/>
      </w:r>
    </w:p>
  </w:endnote>
  <w:endnote w:type="continuationSeparator" w:id="0">
    <w:p w14:paraId="4A0E560C" w14:textId="77777777" w:rsidR="00B11205" w:rsidRDefault="00B112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86D" w14:textId="419BC31F" w:rsidR="006E57FB" w:rsidRPr="009D0C05" w:rsidRDefault="009D0C05" w:rsidP="009D0C0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77777777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B7D7E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2676D270" w14:textId="77777777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B7D7E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2F013" w14:textId="77777777" w:rsidR="00B11205" w:rsidRDefault="00B11205" w:rsidP="008068A2">
      <w:pPr>
        <w:spacing w:after="0" w:line="240" w:lineRule="auto"/>
      </w:pPr>
      <w:r>
        <w:separator/>
      </w:r>
    </w:p>
  </w:footnote>
  <w:footnote w:type="continuationSeparator" w:id="0">
    <w:p w14:paraId="66FDC1EC" w14:textId="77777777" w:rsidR="00B11205" w:rsidRDefault="00B112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1854" w14:textId="77777777"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700451">
    <w:abstractNumId w:val="1"/>
  </w:num>
  <w:num w:numId="2" w16cid:durableId="1660883756">
    <w:abstractNumId w:val="20"/>
  </w:num>
  <w:num w:numId="3" w16cid:durableId="367067584">
    <w:abstractNumId w:val="22"/>
  </w:num>
  <w:num w:numId="4" w16cid:durableId="1536427447">
    <w:abstractNumId w:val="21"/>
  </w:num>
  <w:num w:numId="5" w16cid:durableId="2136636443">
    <w:abstractNumId w:val="15"/>
  </w:num>
  <w:num w:numId="6" w16cid:durableId="1871719059">
    <w:abstractNumId w:val="32"/>
  </w:num>
  <w:num w:numId="7" w16cid:durableId="429158041">
    <w:abstractNumId w:val="16"/>
  </w:num>
  <w:num w:numId="8" w16cid:durableId="1959988830">
    <w:abstractNumId w:val="0"/>
  </w:num>
  <w:num w:numId="9" w16cid:durableId="889683791">
    <w:abstractNumId w:val="36"/>
  </w:num>
  <w:num w:numId="10" w16cid:durableId="1021132111">
    <w:abstractNumId w:val="11"/>
  </w:num>
  <w:num w:numId="11" w16cid:durableId="373966183">
    <w:abstractNumId w:val="25"/>
  </w:num>
  <w:num w:numId="12" w16cid:durableId="51659179">
    <w:abstractNumId w:val="26"/>
  </w:num>
  <w:num w:numId="13" w16cid:durableId="1716008951">
    <w:abstractNumId w:val="28"/>
  </w:num>
  <w:num w:numId="14" w16cid:durableId="1700354204">
    <w:abstractNumId w:val="3"/>
  </w:num>
  <w:num w:numId="15" w16cid:durableId="1971015707">
    <w:abstractNumId w:val="8"/>
  </w:num>
  <w:num w:numId="16" w16cid:durableId="109981102">
    <w:abstractNumId w:val="23"/>
  </w:num>
  <w:num w:numId="17" w16cid:durableId="11844448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02973973">
    <w:abstractNumId w:val="4"/>
  </w:num>
  <w:num w:numId="19" w16cid:durableId="199513105">
    <w:abstractNumId w:val="17"/>
  </w:num>
  <w:num w:numId="20" w16cid:durableId="1688944116">
    <w:abstractNumId w:val="2"/>
  </w:num>
  <w:num w:numId="21" w16cid:durableId="1211923149">
    <w:abstractNumId w:val="24"/>
  </w:num>
  <w:num w:numId="22" w16cid:durableId="509218546">
    <w:abstractNumId w:val="19"/>
  </w:num>
  <w:num w:numId="23" w16cid:durableId="2026246432">
    <w:abstractNumId w:val="27"/>
  </w:num>
  <w:num w:numId="24" w16cid:durableId="1266419970">
    <w:abstractNumId w:val="30"/>
  </w:num>
  <w:num w:numId="25" w16cid:durableId="1962036271">
    <w:abstractNumId w:val="5"/>
  </w:num>
  <w:num w:numId="26" w16cid:durableId="532115160">
    <w:abstractNumId w:val="18"/>
  </w:num>
  <w:num w:numId="27" w16cid:durableId="1743409529">
    <w:abstractNumId w:val="34"/>
  </w:num>
  <w:num w:numId="28" w16cid:durableId="899898225">
    <w:abstractNumId w:val="7"/>
  </w:num>
  <w:num w:numId="29" w16cid:durableId="971248512">
    <w:abstractNumId w:val="12"/>
  </w:num>
  <w:num w:numId="30" w16cid:durableId="1717700778">
    <w:abstractNumId w:val="31"/>
  </w:num>
  <w:num w:numId="31" w16cid:durableId="1202792250">
    <w:abstractNumId w:val="9"/>
  </w:num>
  <w:num w:numId="32" w16cid:durableId="515197214">
    <w:abstractNumId w:val="35"/>
  </w:num>
  <w:num w:numId="33" w16cid:durableId="676083126">
    <w:abstractNumId w:val="33"/>
  </w:num>
  <w:num w:numId="34" w16cid:durableId="1021277786">
    <w:abstractNumId w:val="6"/>
  </w:num>
  <w:num w:numId="35" w16cid:durableId="211772812">
    <w:abstractNumId w:val="14"/>
  </w:num>
  <w:num w:numId="36" w16cid:durableId="1884172132">
    <w:abstractNumId w:val="29"/>
  </w:num>
  <w:num w:numId="37" w16cid:durableId="132335008">
    <w:abstractNumId w:val="10"/>
  </w:num>
  <w:num w:numId="38" w16cid:durableId="303433389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370B"/>
    <w:rsid w:val="000548E5"/>
    <w:rsid w:val="00064D15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3A2C"/>
    <w:rsid w:val="00192692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826E2"/>
    <w:rsid w:val="00A8299E"/>
    <w:rsid w:val="00AA3772"/>
    <w:rsid w:val="00AB106E"/>
    <w:rsid w:val="00AB2224"/>
    <w:rsid w:val="00AB3533"/>
    <w:rsid w:val="00AB4D44"/>
    <w:rsid w:val="00AB7955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D55"/>
    <w:rsid w:val="00D06754"/>
    <w:rsid w:val="00D22895"/>
    <w:rsid w:val="00D26AFF"/>
    <w:rsid w:val="00D30AFE"/>
    <w:rsid w:val="00D4354E"/>
    <w:rsid w:val="00D43F69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E5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96E5E"/>
  </w:style>
  <w:style w:type="paragraph" w:styleId="a5">
    <w:name w:val="footer"/>
    <w:basedOn w:val="a"/>
    <w:link w:val="a6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96E5E"/>
  </w:style>
  <w:style w:type="paragraph" w:styleId="a7">
    <w:name w:val="Balloon Text"/>
    <w:basedOn w:val="a"/>
    <w:link w:val="a8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96E5E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896E5E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96E5E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96E5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896E5E"/>
  </w:style>
  <w:style w:type="paragraph" w:styleId="HTML">
    <w:name w:val="HTML Preformatted"/>
    <w:basedOn w:val="a"/>
    <w:link w:val="HTML0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632674"/>
  </w:style>
  <w:style w:type="table" w:customStyle="1" w:styleId="TableGrid4">
    <w:name w:val="Table Grid4"/>
    <w:basedOn w:val="a1"/>
    <w:next w:val="af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a2"/>
    <w:uiPriority w:val="99"/>
    <w:semiHidden/>
    <w:unhideWhenUsed/>
    <w:rsid w:val="00632674"/>
  </w:style>
  <w:style w:type="table" w:customStyle="1" w:styleId="TableGrid5">
    <w:name w:val="Table Grid5"/>
    <w:basedOn w:val="a1"/>
    <w:next w:val="af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2FCB6-E8A0-41A4-B4EA-705E77B3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0</TotalTime>
  <Pages>3</Pages>
  <Words>793</Words>
  <Characters>5001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Sibina Stoyanova</cp:lastModifiedBy>
  <cp:revision>2</cp:revision>
  <cp:lastPrinted>2015-10-26T22:35:00Z</cp:lastPrinted>
  <dcterms:created xsi:type="dcterms:W3CDTF">2022-11-11T13:17:00Z</dcterms:created>
  <dcterms:modified xsi:type="dcterms:W3CDTF">2022-11-11T13:17:00Z</dcterms:modified>
  <cp:category>programming, education, software engineering, software development</cp:category>
</cp:coreProperties>
</file>